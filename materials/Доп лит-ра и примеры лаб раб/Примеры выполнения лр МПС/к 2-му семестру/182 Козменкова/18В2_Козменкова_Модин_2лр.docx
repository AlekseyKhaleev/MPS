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3F65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6179F136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D900B31" wp14:editId="2A0A33A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27978F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6FEE14D9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1BA2C91D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4F0A0FD0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00D73D5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2F2180FB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335DE56A" w14:textId="4313BFA6" w:rsidR="00175D12" w:rsidRPr="00F6323F" w:rsidRDefault="0069281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Микропроцессорные системы</w:t>
      </w:r>
    </w:p>
    <w:p w14:paraId="3436F13F" w14:textId="7F6B9B17" w:rsidR="00175D12" w:rsidRDefault="0069281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 w14:paraId="5E29B618" w14:textId="29A72C05" w:rsidR="0069281C" w:rsidRPr="00F6323F" w:rsidRDefault="0069281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№2</w:t>
      </w:r>
    </w:p>
    <w:p w14:paraId="3AD1BA48" w14:textId="77777777" w:rsidR="00175D12" w:rsidRPr="00F6323F" w:rsidRDefault="00175D12" w:rsidP="00175D1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E41F12" w14:textId="197EF90F" w:rsidR="00175D12" w:rsidRPr="00F6323F" w:rsidRDefault="0069281C" w:rsidP="0069281C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</w:t>
      </w:r>
      <w:r w:rsidRPr="0069281C">
        <w:rPr>
          <w:rFonts w:ascii="Times New Roman" w:hAnsi="Times New Roman"/>
          <w:sz w:val="28"/>
          <w:szCs w:val="28"/>
        </w:rPr>
        <w:t>рограммируемый адаптер последовательного обмена КР580ВВ51</w:t>
      </w:r>
      <w:r>
        <w:rPr>
          <w:rFonts w:ascii="Times New Roman" w:hAnsi="Times New Roman"/>
          <w:sz w:val="28"/>
          <w:szCs w:val="28"/>
        </w:rPr>
        <w:t>»</w:t>
      </w:r>
    </w:p>
    <w:p w14:paraId="3C88B0E2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62F6A28B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2AC6A389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217C8DF9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425F3CB5" w14:textId="77777777" w:rsidR="00175D12" w:rsidRPr="00F6323F" w:rsidRDefault="00175D12" w:rsidP="00175D12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5AA8CEE2" w14:textId="3EF8658F" w:rsidR="00175D12" w:rsidRPr="0069281C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</w:t>
      </w:r>
      <w:r w:rsidR="0069281C">
        <w:rPr>
          <w:rFonts w:ascii="Times New Roman" w:hAnsi="Times New Roman"/>
          <w:sz w:val="20"/>
        </w:rPr>
        <w:t xml:space="preserve">   </w:t>
      </w:r>
      <w:r w:rsidR="0069281C">
        <w:rPr>
          <w:rFonts w:ascii="Times New Roman" w:hAnsi="Times New Roman"/>
          <w:sz w:val="24"/>
          <w:szCs w:val="28"/>
        </w:rPr>
        <w:t>Киселев Ю.Н.</w:t>
      </w:r>
    </w:p>
    <w:p w14:paraId="191599DB" w14:textId="77777777" w:rsidR="00175D12" w:rsidRPr="00F6323F" w:rsidRDefault="00175D12" w:rsidP="00175D12">
      <w:pPr>
        <w:ind w:left="4678"/>
        <w:rPr>
          <w:rFonts w:ascii="Times New Roman" w:hAnsi="Times New Roman"/>
          <w:sz w:val="6"/>
          <w:szCs w:val="8"/>
        </w:rPr>
      </w:pPr>
    </w:p>
    <w:p w14:paraId="6CBC33A8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0B16B0B7" w14:textId="5E434672" w:rsidR="00175D12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   </w:t>
      </w:r>
      <w:r w:rsidRPr="00F6323F">
        <w:rPr>
          <w:rFonts w:ascii="Times New Roman" w:hAnsi="Times New Roman"/>
          <w:sz w:val="24"/>
          <w:szCs w:val="28"/>
        </w:rPr>
        <w:t xml:space="preserve">Козменкова Е.П. </w:t>
      </w:r>
    </w:p>
    <w:p w14:paraId="55F274DB" w14:textId="3D5D0594" w:rsidR="00FB153F" w:rsidRPr="00F6323F" w:rsidRDefault="00FB153F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Модин А.А.</w:t>
      </w:r>
    </w:p>
    <w:p w14:paraId="0086198D" w14:textId="77777777" w:rsidR="00175D12" w:rsidRPr="00F6323F" w:rsidRDefault="00175D12" w:rsidP="00175D12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В-2</w:t>
      </w:r>
    </w:p>
    <w:p w14:paraId="338EEB20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0CDEE73F" w14:textId="77777777" w:rsidR="00175D12" w:rsidRPr="00F6323F" w:rsidRDefault="00175D12" w:rsidP="00175D12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5E5A18D7" w14:textId="77777777" w:rsidR="00175D12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2D10991A" w14:textId="77777777" w:rsidR="008C5761" w:rsidRDefault="008C5761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7068B204" w14:textId="77777777" w:rsidR="00175D12" w:rsidRPr="00F6323F" w:rsidRDefault="00175D12" w:rsidP="007B687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7B82374A" w14:textId="5A5CED8C" w:rsidR="0078424E" w:rsidRDefault="00175D12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 w:rsidR="00A54FAE"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 w:rsidR="00A54FAE">
        <w:rPr>
          <w:rFonts w:ascii="Times New Roman" w:hAnsi="Times New Roman"/>
          <w:sz w:val="24"/>
          <w:szCs w:val="24"/>
        </w:rPr>
        <w:t>.</w:t>
      </w:r>
    </w:p>
    <w:p w14:paraId="135EDC69" w14:textId="67A70A5D" w:rsidR="002C1AC8" w:rsidRDefault="002C1AC8" w:rsidP="006928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Разработать схему и программное обеспечение для двух микро-</w:t>
      </w:r>
      <w:r>
        <w:rPr>
          <w:rFonts w:ascii="Times New Roman" w:hAnsi="Times New Roman"/>
          <w:sz w:val="28"/>
          <w:szCs w:val="28"/>
        </w:rPr>
        <w:t>ЭВМ</w:t>
      </w:r>
      <w:r>
        <w:rPr>
          <w:rFonts w:ascii="Times New Roman" w:hAnsi="Times New Roman"/>
          <w:sz w:val="28"/>
          <w:szCs w:val="28"/>
        </w:rPr>
        <w:t>, взаимодействующих друг с другом по асинхронному последовательному интерфейсу. В качестве контроллера последовательного интерфейса применить микросхему КР580ВВ51</w:t>
      </w:r>
      <w:r>
        <w:rPr>
          <w:rFonts w:ascii="Times New Roman" w:hAnsi="Times New Roman"/>
          <w:sz w:val="28"/>
          <w:szCs w:val="28"/>
        </w:rPr>
        <w:t>.</w:t>
      </w:r>
    </w:p>
    <w:p w14:paraId="1C5D9B56" w14:textId="54EC03A1" w:rsidR="002C1AC8" w:rsidRDefault="002C1AC8" w:rsidP="002C1AC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C1AC8">
        <w:rPr>
          <w:rFonts w:ascii="Times New Roman" w:hAnsi="Times New Roman"/>
          <w:b/>
          <w:bCs/>
          <w:sz w:val="28"/>
          <w:szCs w:val="28"/>
        </w:rPr>
        <w:t>Схема:</w:t>
      </w:r>
    </w:p>
    <w:p w14:paraId="7D54282D" w14:textId="20964DBF" w:rsidR="002C1AC8" w:rsidRPr="002C1AC8" w:rsidRDefault="002C1AC8" w:rsidP="002C1AC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AD0E99">
        <w:rPr>
          <w:rFonts w:ascii="Times New Roman" w:hAnsi="Times New Roman"/>
          <w:sz w:val="28"/>
          <w:szCs w:val="28"/>
        </w:rPr>
        <w:drawing>
          <wp:inline distT="0" distB="0" distL="0" distR="0" wp14:anchorId="4131548E" wp14:editId="1D50E0C9">
            <wp:extent cx="5836258" cy="4691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017" cy="47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720" w14:textId="77777777" w:rsidR="002C1AC8" w:rsidRPr="002C1AC8" w:rsidRDefault="002C1AC8" w:rsidP="0069281C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3A120274" w14:textId="10E7456B" w:rsidR="0069281C" w:rsidRDefault="0069281C" w:rsidP="0069281C">
      <w:pPr>
        <w:spacing w:after="0"/>
        <w:rPr>
          <w:rFonts w:ascii="Times New Roman" w:hAnsi="Times New Roman"/>
          <w:sz w:val="28"/>
          <w:szCs w:val="28"/>
        </w:rPr>
      </w:pPr>
      <w:r w:rsidRPr="0069281C">
        <w:rPr>
          <w:rFonts w:ascii="Times New Roman" w:hAnsi="Times New Roman"/>
          <w:b/>
          <w:bCs/>
          <w:sz w:val="28"/>
          <w:szCs w:val="28"/>
        </w:rPr>
        <w:t>Задание:</w:t>
      </w:r>
      <w:r w:rsidRPr="0069281C">
        <w:rPr>
          <w:rFonts w:ascii="Times New Roman" w:hAnsi="Times New Roman"/>
          <w:sz w:val="28"/>
          <w:szCs w:val="28"/>
        </w:rPr>
        <w:t xml:space="preserve"> Организовать дуплексное взаимодействие двух простейших ЭВМ (состав каждой БЦП</w:t>
      </w:r>
      <w:r w:rsidR="002210B8">
        <w:rPr>
          <w:rFonts w:ascii="Times New Roman" w:hAnsi="Times New Roman"/>
          <w:sz w:val="28"/>
          <w:szCs w:val="28"/>
        </w:rPr>
        <w:t xml:space="preserve"> </w:t>
      </w:r>
      <w:r w:rsidRPr="0069281C">
        <w:rPr>
          <w:rFonts w:ascii="Times New Roman" w:hAnsi="Times New Roman"/>
          <w:sz w:val="28"/>
          <w:szCs w:val="28"/>
        </w:rPr>
        <w:t>+</w:t>
      </w:r>
      <w:r w:rsidR="002210B8">
        <w:rPr>
          <w:rFonts w:ascii="Times New Roman" w:hAnsi="Times New Roman"/>
          <w:sz w:val="28"/>
          <w:szCs w:val="28"/>
        </w:rPr>
        <w:t xml:space="preserve"> </w:t>
      </w:r>
      <w:r w:rsidRPr="0069281C">
        <w:rPr>
          <w:rFonts w:ascii="Times New Roman" w:hAnsi="Times New Roman"/>
          <w:sz w:val="28"/>
          <w:szCs w:val="28"/>
        </w:rPr>
        <w:t>ОЗУ</w:t>
      </w:r>
      <w:r w:rsidR="002210B8">
        <w:rPr>
          <w:rFonts w:ascii="Times New Roman" w:hAnsi="Times New Roman"/>
          <w:sz w:val="28"/>
          <w:szCs w:val="28"/>
        </w:rPr>
        <w:t xml:space="preserve"> </w:t>
      </w:r>
      <w:r w:rsidRPr="0069281C">
        <w:rPr>
          <w:rFonts w:ascii="Times New Roman" w:hAnsi="Times New Roman"/>
          <w:sz w:val="28"/>
          <w:szCs w:val="28"/>
        </w:rPr>
        <w:t>+</w:t>
      </w:r>
      <w:r w:rsidR="002210B8">
        <w:rPr>
          <w:rFonts w:ascii="Times New Roman" w:hAnsi="Times New Roman"/>
          <w:sz w:val="28"/>
          <w:szCs w:val="28"/>
        </w:rPr>
        <w:t xml:space="preserve"> </w:t>
      </w:r>
      <w:r w:rsidRPr="0069281C">
        <w:rPr>
          <w:rFonts w:ascii="Times New Roman" w:hAnsi="Times New Roman"/>
          <w:sz w:val="28"/>
          <w:szCs w:val="28"/>
        </w:rPr>
        <w:t xml:space="preserve">подсистема ввода вектора прерывания) по последовательному каналу связи при помощи контроллеров КР580ВВ51. Задача- из 1-й ЭВМ передать во вторую </w:t>
      </w:r>
      <w:r w:rsidR="002210B8">
        <w:rPr>
          <w:rFonts w:ascii="Times New Roman" w:hAnsi="Times New Roman"/>
          <w:sz w:val="28"/>
          <w:szCs w:val="28"/>
        </w:rPr>
        <w:t>имя первого студента</w:t>
      </w:r>
      <w:r w:rsidRPr="0069281C">
        <w:rPr>
          <w:rFonts w:ascii="Times New Roman" w:hAnsi="Times New Roman"/>
          <w:sz w:val="28"/>
          <w:szCs w:val="28"/>
        </w:rPr>
        <w:t xml:space="preserve">, а из 2-й в первую </w:t>
      </w:r>
      <w:r w:rsidR="002210B8">
        <w:rPr>
          <w:rFonts w:ascii="Times New Roman" w:hAnsi="Times New Roman"/>
          <w:sz w:val="28"/>
          <w:szCs w:val="28"/>
        </w:rPr>
        <w:t>имя второго студента</w:t>
      </w:r>
      <w:r w:rsidRPr="0069281C">
        <w:rPr>
          <w:rFonts w:ascii="Times New Roman" w:hAnsi="Times New Roman"/>
          <w:sz w:val="28"/>
          <w:szCs w:val="28"/>
        </w:rPr>
        <w:t>. Передаваемые байты должны располагаться в памяти источника, принимаемые должны записываться в память в следующие по порядку ячейки.  Режим обмена</w:t>
      </w:r>
      <w:r w:rsidR="0000032B">
        <w:rPr>
          <w:rFonts w:ascii="Times New Roman" w:hAnsi="Times New Roman"/>
          <w:sz w:val="28"/>
          <w:szCs w:val="28"/>
        </w:rPr>
        <w:t xml:space="preserve"> </w:t>
      </w:r>
      <w:r w:rsidRPr="0069281C">
        <w:rPr>
          <w:rFonts w:ascii="Times New Roman" w:hAnsi="Times New Roman"/>
          <w:sz w:val="28"/>
          <w:szCs w:val="28"/>
        </w:rPr>
        <w:t>-</w:t>
      </w:r>
      <w:r w:rsidR="0000032B">
        <w:rPr>
          <w:rFonts w:ascii="Times New Roman" w:hAnsi="Times New Roman"/>
          <w:sz w:val="28"/>
          <w:szCs w:val="28"/>
        </w:rPr>
        <w:t xml:space="preserve"> </w:t>
      </w:r>
      <w:r w:rsidRPr="0069281C">
        <w:rPr>
          <w:rFonts w:ascii="Times New Roman" w:hAnsi="Times New Roman"/>
          <w:sz w:val="28"/>
          <w:szCs w:val="28"/>
        </w:rPr>
        <w:t>асинхронный, формат данных 8 бит, 2-стоп бита, скорость V=20 kbod.</w:t>
      </w:r>
    </w:p>
    <w:p w14:paraId="2D3EA237" w14:textId="56E1D964" w:rsidR="0000032B" w:rsidRDefault="0000032B" w:rsidP="0069281C">
      <w:pPr>
        <w:spacing w:after="0"/>
        <w:rPr>
          <w:rFonts w:ascii="Times New Roman" w:hAnsi="Times New Roman"/>
          <w:sz w:val="28"/>
          <w:szCs w:val="28"/>
        </w:rPr>
      </w:pPr>
    </w:p>
    <w:p w14:paraId="10ADD0DA" w14:textId="5EFE2F7E" w:rsidR="0000032B" w:rsidRPr="0000032B" w:rsidRDefault="0000032B" w:rsidP="0000032B">
      <w:pPr>
        <w:spacing w:after="0"/>
        <w:rPr>
          <w:rFonts w:ascii="Times New Roman" w:hAnsi="Times New Roman"/>
          <w:sz w:val="28"/>
          <w:szCs w:val="28"/>
        </w:rPr>
      </w:pPr>
      <w:r w:rsidRPr="0000032B">
        <w:rPr>
          <w:rFonts w:ascii="Times New Roman" w:hAnsi="Times New Roman"/>
          <w:sz w:val="28"/>
          <w:szCs w:val="28"/>
        </w:rPr>
        <w:t>Доп.</w:t>
      </w:r>
      <w:r>
        <w:rPr>
          <w:rFonts w:ascii="Times New Roman" w:hAnsi="Times New Roman"/>
          <w:sz w:val="28"/>
          <w:szCs w:val="28"/>
        </w:rPr>
        <w:t xml:space="preserve"> </w:t>
      </w:r>
      <w:r w:rsidR="00B7249D">
        <w:rPr>
          <w:rFonts w:ascii="Times New Roman" w:hAnsi="Times New Roman"/>
          <w:sz w:val="28"/>
          <w:szCs w:val="28"/>
        </w:rPr>
        <w:t>п</w:t>
      </w:r>
      <w:r w:rsidRPr="0000032B">
        <w:rPr>
          <w:rFonts w:ascii="Times New Roman" w:hAnsi="Times New Roman"/>
          <w:sz w:val="28"/>
          <w:szCs w:val="28"/>
        </w:rPr>
        <w:t>араметры</w:t>
      </w:r>
      <w:r>
        <w:rPr>
          <w:rFonts w:ascii="Times New Roman" w:hAnsi="Times New Roman"/>
          <w:sz w:val="28"/>
          <w:szCs w:val="28"/>
        </w:rPr>
        <w:t xml:space="preserve"> (соответственно варианту)</w:t>
      </w:r>
      <w:r w:rsidRPr="0000032B">
        <w:rPr>
          <w:rFonts w:ascii="Times New Roman" w:hAnsi="Times New Roman"/>
          <w:sz w:val="28"/>
          <w:szCs w:val="28"/>
        </w:rPr>
        <w:t>:</w:t>
      </w:r>
    </w:p>
    <w:p w14:paraId="773202E6" w14:textId="5A834BDD" w:rsidR="0000032B" w:rsidRPr="0000032B" w:rsidRDefault="0000032B" w:rsidP="0000032B">
      <w:pPr>
        <w:spacing w:after="0"/>
        <w:rPr>
          <w:rFonts w:ascii="Times New Roman" w:hAnsi="Times New Roman"/>
          <w:sz w:val="28"/>
          <w:szCs w:val="28"/>
        </w:rPr>
      </w:pPr>
      <w:r w:rsidRPr="0000032B">
        <w:rPr>
          <w:rFonts w:ascii="Times New Roman" w:hAnsi="Times New Roman"/>
          <w:sz w:val="28"/>
          <w:szCs w:val="28"/>
        </w:rPr>
        <w:t>1.</w:t>
      </w:r>
      <w:r w:rsidRPr="0000032B">
        <w:rPr>
          <w:rFonts w:ascii="Times New Roman" w:hAnsi="Times New Roman"/>
          <w:sz w:val="28"/>
          <w:szCs w:val="28"/>
        </w:rPr>
        <w:tab/>
        <w:t>Адресн</w:t>
      </w:r>
      <w:r>
        <w:rPr>
          <w:rFonts w:ascii="Times New Roman" w:hAnsi="Times New Roman"/>
          <w:sz w:val="28"/>
          <w:szCs w:val="28"/>
        </w:rPr>
        <w:t>ы</w:t>
      </w:r>
      <w:r w:rsidRPr="0000032B">
        <w:rPr>
          <w:rFonts w:ascii="Times New Roman" w:hAnsi="Times New Roman"/>
          <w:sz w:val="28"/>
          <w:szCs w:val="28"/>
        </w:rPr>
        <w:t>е пространства контроллера</w:t>
      </w:r>
      <w:r>
        <w:rPr>
          <w:rFonts w:ascii="Times New Roman" w:hAnsi="Times New Roman"/>
          <w:sz w:val="28"/>
          <w:szCs w:val="28"/>
        </w:rPr>
        <w:t>:</w:t>
      </w:r>
    </w:p>
    <w:p w14:paraId="05D59C67" w14:textId="6C233EEE" w:rsidR="0000032B" w:rsidRPr="0000032B" w:rsidRDefault="0000032B" w:rsidP="0000032B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00032B">
        <w:rPr>
          <w:rFonts w:ascii="Times New Roman" w:hAnsi="Times New Roman"/>
          <w:sz w:val="28"/>
          <w:szCs w:val="28"/>
        </w:rPr>
        <w:t>в 1-й ЭВМ общее с памятью</w:t>
      </w:r>
      <w:r w:rsidR="00B7249D">
        <w:rPr>
          <w:rFonts w:ascii="Times New Roman" w:hAnsi="Times New Roman"/>
          <w:sz w:val="28"/>
          <w:szCs w:val="28"/>
        </w:rPr>
        <w:t xml:space="preserve">, </w:t>
      </w:r>
      <w:r w:rsidRPr="0000032B">
        <w:rPr>
          <w:rFonts w:ascii="Times New Roman" w:hAnsi="Times New Roman"/>
          <w:sz w:val="28"/>
          <w:szCs w:val="28"/>
        </w:rPr>
        <w:t>в</w:t>
      </w:r>
      <w:r w:rsidR="00B7249D">
        <w:rPr>
          <w:rFonts w:ascii="Times New Roman" w:hAnsi="Times New Roman"/>
          <w:sz w:val="28"/>
          <w:szCs w:val="28"/>
        </w:rPr>
        <w:t>о</w:t>
      </w:r>
      <w:r w:rsidRPr="0000032B">
        <w:rPr>
          <w:rFonts w:ascii="Times New Roman" w:hAnsi="Times New Roman"/>
          <w:sz w:val="28"/>
          <w:szCs w:val="28"/>
        </w:rPr>
        <w:t xml:space="preserve"> 2-й ЭВМ раздельное</w:t>
      </w:r>
      <w:r w:rsidR="00B7249D">
        <w:rPr>
          <w:rFonts w:ascii="Times New Roman" w:hAnsi="Times New Roman"/>
          <w:sz w:val="28"/>
          <w:szCs w:val="28"/>
        </w:rPr>
        <w:t>.</w:t>
      </w:r>
    </w:p>
    <w:p w14:paraId="6EDDDBB4" w14:textId="083CE5B4" w:rsidR="0000032B" w:rsidRPr="0000032B" w:rsidRDefault="0000032B" w:rsidP="0000032B">
      <w:pPr>
        <w:spacing w:after="0"/>
        <w:rPr>
          <w:rFonts w:ascii="Times New Roman" w:hAnsi="Times New Roman"/>
          <w:sz w:val="28"/>
          <w:szCs w:val="28"/>
        </w:rPr>
      </w:pPr>
      <w:r w:rsidRPr="0000032B">
        <w:rPr>
          <w:rFonts w:ascii="Times New Roman" w:hAnsi="Times New Roman"/>
          <w:sz w:val="28"/>
          <w:szCs w:val="28"/>
        </w:rPr>
        <w:t>2.</w:t>
      </w:r>
      <w:r w:rsidRPr="0000032B">
        <w:rPr>
          <w:rFonts w:ascii="Times New Roman" w:hAnsi="Times New Roman"/>
          <w:sz w:val="28"/>
          <w:szCs w:val="28"/>
        </w:rPr>
        <w:tab/>
        <w:t>Контроль по нечетности</w:t>
      </w:r>
      <w:r w:rsidR="00B7249D">
        <w:rPr>
          <w:rFonts w:ascii="Times New Roman" w:hAnsi="Times New Roman"/>
          <w:sz w:val="28"/>
          <w:szCs w:val="28"/>
        </w:rPr>
        <w:t>.</w:t>
      </w:r>
    </w:p>
    <w:p w14:paraId="229ECB0E" w14:textId="2344EF1A" w:rsidR="0000032B" w:rsidRPr="0000032B" w:rsidRDefault="0000032B" w:rsidP="00B7249D">
      <w:pPr>
        <w:spacing w:after="0"/>
        <w:rPr>
          <w:rFonts w:ascii="Times New Roman" w:hAnsi="Times New Roman"/>
          <w:sz w:val="28"/>
          <w:szCs w:val="28"/>
        </w:rPr>
      </w:pPr>
      <w:r w:rsidRPr="0000032B">
        <w:rPr>
          <w:rFonts w:ascii="Times New Roman" w:hAnsi="Times New Roman"/>
          <w:sz w:val="28"/>
          <w:szCs w:val="28"/>
        </w:rPr>
        <w:lastRenderedPageBreak/>
        <w:t>3.</w:t>
      </w:r>
      <w:r w:rsidRPr="0000032B">
        <w:rPr>
          <w:rFonts w:ascii="Times New Roman" w:hAnsi="Times New Roman"/>
          <w:sz w:val="28"/>
          <w:szCs w:val="28"/>
        </w:rPr>
        <w:tab/>
        <w:t>Прерывание в 1-й от передатчика</w:t>
      </w:r>
      <w:r w:rsidR="00B7249D">
        <w:rPr>
          <w:rFonts w:ascii="Times New Roman" w:hAnsi="Times New Roman"/>
          <w:sz w:val="28"/>
          <w:szCs w:val="28"/>
        </w:rPr>
        <w:t xml:space="preserve">, </w:t>
      </w:r>
      <w:r w:rsidRPr="0000032B">
        <w:rPr>
          <w:rFonts w:ascii="Times New Roman" w:hAnsi="Times New Roman"/>
          <w:sz w:val="28"/>
          <w:szCs w:val="28"/>
        </w:rPr>
        <w:t xml:space="preserve">прерывание в 2-й </w:t>
      </w:r>
      <w:r>
        <w:rPr>
          <w:rFonts w:ascii="Times New Roman" w:hAnsi="Times New Roman"/>
          <w:sz w:val="28"/>
          <w:szCs w:val="28"/>
        </w:rPr>
        <w:t xml:space="preserve">от </w:t>
      </w:r>
      <w:r w:rsidRPr="0000032B">
        <w:rPr>
          <w:rFonts w:ascii="Times New Roman" w:hAnsi="Times New Roman"/>
          <w:sz w:val="28"/>
          <w:szCs w:val="28"/>
        </w:rPr>
        <w:t>приемника</w:t>
      </w:r>
      <w:r w:rsidR="00B7249D">
        <w:rPr>
          <w:rFonts w:ascii="Times New Roman" w:hAnsi="Times New Roman"/>
          <w:sz w:val="28"/>
          <w:szCs w:val="28"/>
        </w:rPr>
        <w:t>.</w:t>
      </w:r>
    </w:p>
    <w:p w14:paraId="6A9FB5D3" w14:textId="0C0F3D2B" w:rsidR="002C1AC8" w:rsidRDefault="0000032B" w:rsidP="0000032B">
      <w:pPr>
        <w:spacing w:after="0"/>
        <w:rPr>
          <w:rFonts w:ascii="Times New Roman" w:hAnsi="Times New Roman"/>
          <w:sz w:val="28"/>
          <w:szCs w:val="28"/>
        </w:rPr>
      </w:pPr>
      <w:r w:rsidRPr="0000032B">
        <w:rPr>
          <w:rFonts w:ascii="Times New Roman" w:hAnsi="Times New Roman"/>
          <w:sz w:val="28"/>
          <w:szCs w:val="28"/>
        </w:rPr>
        <w:t>4.</w:t>
      </w:r>
      <w:r w:rsidRPr="0000032B">
        <w:rPr>
          <w:rFonts w:ascii="Times New Roman" w:hAnsi="Times New Roman"/>
          <w:sz w:val="28"/>
          <w:szCs w:val="28"/>
        </w:rPr>
        <w:tab/>
        <w:t>Вектор в 1-й RST.4, во 2-й RST.7</w:t>
      </w:r>
    </w:p>
    <w:p w14:paraId="421CA6F4" w14:textId="77777777" w:rsidR="00AD3CCD" w:rsidRDefault="00AD3CCD" w:rsidP="00AD0E99">
      <w:pPr>
        <w:spacing w:after="0"/>
        <w:ind w:left="-567"/>
        <w:rPr>
          <w:rFonts w:ascii="Times New Roman" w:hAnsi="Times New Roman"/>
          <w:b/>
          <w:bCs/>
          <w:sz w:val="28"/>
          <w:szCs w:val="28"/>
        </w:rPr>
      </w:pPr>
    </w:p>
    <w:p w14:paraId="14C1588D" w14:textId="35380B77" w:rsidR="00AD0E99" w:rsidRDefault="002C1AC8" w:rsidP="00AD0E99">
      <w:pPr>
        <w:spacing w:after="0"/>
        <w:ind w:left="-567"/>
        <w:rPr>
          <w:rFonts w:ascii="Times New Roman" w:hAnsi="Times New Roman"/>
          <w:b/>
          <w:bCs/>
          <w:sz w:val="28"/>
          <w:szCs w:val="28"/>
        </w:rPr>
      </w:pPr>
      <w:r w:rsidRPr="002C1AC8">
        <w:rPr>
          <w:rFonts w:ascii="Times New Roman" w:hAnsi="Times New Roman"/>
          <w:b/>
          <w:bCs/>
          <w:sz w:val="28"/>
          <w:szCs w:val="28"/>
        </w:rPr>
        <w:t>Блок-схема:</w:t>
      </w:r>
    </w:p>
    <w:p w14:paraId="3DA787CF" w14:textId="15A2B49B" w:rsidR="002C1AC8" w:rsidRDefault="00AD3CCD" w:rsidP="00AD3CCD">
      <w:pPr>
        <w:spacing w:after="0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76BA8" wp14:editId="4A0A864E">
            <wp:extent cx="3442915" cy="8158038"/>
            <wp:effectExtent l="0" t="0" r="571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/>
                    <a:srcRect l="1791"/>
                    <a:stretch/>
                  </pic:blipFill>
                  <pic:spPr bwMode="auto">
                    <a:xfrm>
                      <a:off x="0" y="0"/>
                      <a:ext cx="3467972" cy="821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75250" w14:textId="4658ECF2" w:rsidR="00AD3CCD" w:rsidRDefault="00AD3CCD" w:rsidP="00AD3CCD">
      <w:pPr>
        <w:spacing w:after="0"/>
        <w:ind w:left="-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 программы:</w:t>
      </w:r>
    </w:p>
    <w:p w14:paraId="5C86E5F7" w14:textId="296AC24D" w:rsidR="00AD3CCD" w:rsidRDefault="00AD3CCD" w:rsidP="00AD3CCD">
      <w:pPr>
        <w:spacing w:after="0"/>
        <w:ind w:left="-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ЭВМ</w:t>
      </w:r>
    </w:p>
    <w:p w14:paraId="5E16198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;Техническое задание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10DE743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ЭВМ 1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411D147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;формат данных 8 бит с контролем по нечетности  </w:t>
      </w:r>
    </w:p>
    <w:p w14:paraId="13A79CD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;адрес ВВ51 - в общем с ЗУ адр. пространстве </w:t>
      </w:r>
    </w:p>
    <w:p w14:paraId="2039662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;прерывание от передатчика ВВ51 вектор 4        </w:t>
      </w:r>
    </w:p>
    <w:p w14:paraId="5510FC4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;проверка идет по количеству символов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    </w:t>
      </w:r>
    </w:p>
    <w:p w14:paraId="07A9F66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1E5F588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org 0</w:t>
      </w:r>
    </w:p>
    <w:p w14:paraId="4AD46EA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Определение констант</w:t>
      </w:r>
    </w:p>
    <w:p w14:paraId="52A6430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Reset 40h</w:t>
      </w:r>
      <w:r w:rsidRPr="00AD3CCD">
        <w:rPr>
          <w:rFonts w:ascii="Courier New" w:hAnsi="Courier New" w:cs="Courier New"/>
        </w:rPr>
        <w:tab/>
        <w:t>; слово сброса 1000_0000</w:t>
      </w:r>
    </w:p>
    <w:p w14:paraId="4F654FA2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const word2 0fdh</w:t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слово</w:t>
      </w:r>
      <w:r w:rsidRPr="00AD3CCD">
        <w:rPr>
          <w:rFonts w:ascii="Courier New" w:hAnsi="Courier New" w:cs="Courier New"/>
          <w:lang w:val="en-US"/>
        </w:rPr>
        <w:t xml:space="preserve"> </w:t>
      </w:r>
      <w:r w:rsidRPr="00AD3CCD">
        <w:rPr>
          <w:rFonts w:ascii="Courier New" w:hAnsi="Courier New" w:cs="Courier New"/>
        </w:rPr>
        <w:t>режима</w:t>
      </w:r>
      <w:r w:rsidRPr="00AD3CCD">
        <w:rPr>
          <w:rFonts w:ascii="Courier New" w:hAnsi="Courier New" w:cs="Courier New"/>
          <w:lang w:val="en-US"/>
        </w:rPr>
        <w:t xml:space="preserve"> 1111_1101</w:t>
      </w:r>
    </w:p>
    <w:p w14:paraId="7CACE49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const com 05h</w:t>
      </w: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команда</w:t>
      </w:r>
    </w:p>
    <w:p w14:paraId="0FCBA1C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const zond 0eeh</w:t>
      </w: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код</w:t>
      </w:r>
      <w:r w:rsidRPr="00AD3CCD">
        <w:rPr>
          <w:rFonts w:ascii="Courier New" w:hAnsi="Courier New" w:cs="Courier New"/>
          <w:lang w:val="en-US"/>
        </w:rPr>
        <w:t xml:space="preserve"> </w:t>
      </w:r>
      <w:r w:rsidRPr="00AD3CCD">
        <w:rPr>
          <w:rFonts w:ascii="Courier New" w:hAnsi="Courier New" w:cs="Courier New"/>
        </w:rPr>
        <w:t>зонда</w:t>
      </w:r>
      <w:r w:rsidRPr="00AD3CCD">
        <w:rPr>
          <w:rFonts w:ascii="Courier New" w:hAnsi="Courier New" w:cs="Courier New"/>
          <w:lang w:val="en-US"/>
        </w:rPr>
        <w:t xml:space="preserve"> 1110_1110</w:t>
      </w:r>
    </w:p>
    <w:p w14:paraId="1208EB2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MASKres 02h</w:t>
      </w:r>
      <w:r w:rsidRPr="00AD3CCD">
        <w:rPr>
          <w:rFonts w:ascii="Courier New" w:hAnsi="Courier New" w:cs="Courier New"/>
        </w:rPr>
        <w:tab/>
        <w:t>; маска для бита готовности данных в приемнике</w:t>
      </w:r>
    </w:p>
    <w:p w14:paraId="7B3173E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MASKtran 04h</w:t>
      </w:r>
      <w:r w:rsidRPr="00AD3CCD">
        <w:rPr>
          <w:rFonts w:ascii="Courier New" w:hAnsi="Courier New" w:cs="Courier New"/>
        </w:rPr>
        <w:tab/>
        <w:t>; маска для бита пустоты передатчика</w:t>
      </w:r>
    </w:p>
    <w:p w14:paraId="33377A9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RegCom 8001h</w:t>
      </w:r>
      <w:r w:rsidRPr="00AD3CCD">
        <w:rPr>
          <w:rFonts w:ascii="Courier New" w:hAnsi="Courier New" w:cs="Courier New"/>
        </w:rPr>
        <w:tab/>
        <w:t>; регистр команд, регистр состояния</w:t>
      </w:r>
    </w:p>
    <w:p w14:paraId="7266FCC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RegData 8000h</w:t>
      </w:r>
      <w:r w:rsidRPr="00AD3CCD">
        <w:rPr>
          <w:rFonts w:ascii="Courier New" w:hAnsi="Courier New" w:cs="Courier New"/>
        </w:rPr>
        <w:tab/>
        <w:t>; регистр данных</w:t>
      </w:r>
    </w:p>
    <w:p w14:paraId="73FD074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N 08h</w:t>
      </w:r>
      <w:r w:rsidRPr="00AD3CCD">
        <w:rPr>
          <w:rFonts w:ascii="Courier New" w:hAnsi="Courier New" w:cs="Courier New"/>
        </w:rPr>
        <w:tab/>
        <w:t>; количесвто символов в сообщениях</w:t>
      </w:r>
    </w:p>
    <w:p w14:paraId="4D0E3C7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36316D5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установка вершины стэка</w:t>
      </w:r>
    </w:p>
    <w:p w14:paraId="213C04C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lxi sp,0300h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1690619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jmp main</w:t>
      </w:r>
    </w:p>
    <w:p w14:paraId="3BFDD8F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</w:r>
    </w:p>
    <w:p w14:paraId="147A660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таблица векторов прерываний</w:t>
      </w:r>
    </w:p>
    <w:p w14:paraId="36A83D7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skip 20h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 адрес подпрограммы обслуживания RST.4 </w:t>
      </w:r>
    </w:p>
    <w:p w14:paraId="6F4B80F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jmp TRANS</w:t>
      </w:r>
      <w:r w:rsidRPr="00AD3CCD">
        <w:rPr>
          <w:rFonts w:ascii="Courier New" w:hAnsi="Courier New" w:cs="Courier New"/>
        </w:rPr>
        <w:tab/>
        <w:t>; подпрограмма передачи</w:t>
      </w:r>
    </w:p>
    <w:p w14:paraId="3E9F18B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7883D28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skip 48h ; адрес ячеек после таблицы векторов</w:t>
      </w:r>
    </w:p>
    <w:p w14:paraId="7431ACF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30C6354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:main</w:t>
      </w:r>
    </w:p>
    <w:p w14:paraId="3EF60C9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;программирование ВВ51</w:t>
      </w:r>
    </w:p>
    <w:p w14:paraId="004E51C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a,Reset</w:t>
      </w:r>
      <w:r w:rsidRPr="00AD3CCD">
        <w:rPr>
          <w:rFonts w:ascii="Courier New" w:hAnsi="Courier New" w:cs="Courier New"/>
        </w:rPr>
        <w:tab/>
        <w:t>; сброс контроллера</w:t>
      </w:r>
    </w:p>
    <w:p w14:paraId="57A507D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  <w:lang w:val="en-US"/>
        </w:rPr>
        <w:t>sta RegCom</w:t>
      </w:r>
      <w:r w:rsidRPr="00AD3CCD">
        <w:rPr>
          <w:rFonts w:ascii="Courier New" w:hAnsi="Courier New" w:cs="Courier New"/>
          <w:lang w:val="en-US"/>
        </w:rPr>
        <w:tab/>
        <w:t>;</w:t>
      </w:r>
    </w:p>
    <w:p w14:paraId="712B22F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ab/>
        <w:t>mvi a,word2</w:t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задание</w:t>
      </w:r>
      <w:r w:rsidRPr="00AD3CCD">
        <w:rPr>
          <w:rFonts w:ascii="Courier New" w:hAnsi="Courier New" w:cs="Courier New"/>
          <w:lang w:val="en-US"/>
        </w:rPr>
        <w:t xml:space="preserve"> </w:t>
      </w:r>
      <w:r w:rsidRPr="00AD3CCD">
        <w:rPr>
          <w:rFonts w:ascii="Courier New" w:hAnsi="Courier New" w:cs="Courier New"/>
        </w:rPr>
        <w:t>режима</w:t>
      </w:r>
    </w:p>
    <w:p w14:paraId="1EEA489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ab/>
        <w:t>sta RegCom</w:t>
      </w:r>
      <w:r w:rsidRPr="00AD3CCD">
        <w:rPr>
          <w:rFonts w:ascii="Courier New" w:hAnsi="Courier New" w:cs="Courier New"/>
          <w:lang w:val="en-US"/>
        </w:rPr>
        <w:tab/>
        <w:t>;</w:t>
      </w:r>
      <w:r w:rsidRPr="00AD3CCD">
        <w:rPr>
          <w:rFonts w:ascii="Courier New" w:hAnsi="Courier New" w:cs="Courier New"/>
          <w:lang w:val="en-US"/>
        </w:rPr>
        <w:tab/>
      </w:r>
    </w:p>
    <w:p w14:paraId="1CF0568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</w:rPr>
        <w:t>mvi a,com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 разрешение работы </w:t>
      </w:r>
    </w:p>
    <w:p w14:paraId="4B3421F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sta RegCom</w:t>
      </w:r>
      <w:r w:rsidRPr="00AD3CCD">
        <w:rPr>
          <w:rFonts w:ascii="Courier New" w:hAnsi="Courier New" w:cs="Courier New"/>
        </w:rPr>
        <w:tab/>
        <w:t>;</w:t>
      </w:r>
    </w:p>
    <w:p w14:paraId="2A076E3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7A1C5FB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;Проверка готовности</w:t>
      </w:r>
    </w:p>
    <w:p w14:paraId="2D90D59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:EHO</w:t>
      </w:r>
    </w:p>
    <w:p w14:paraId="285F8B5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lda RegCom</w:t>
      </w:r>
      <w:r w:rsidRPr="00AD3CCD">
        <w:rPr>
          <w:rFonts w:ascii="Courier New" w:hAnsi="Courier New" w:cs="Courier New"/>
        </w:rPr>
        <w:tab/>
        <w:t>;читаем регистр состояния ВВ51</w:t>
      </w:r>
    </w:p>
    <w:p w14:paraId="7470DE3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ani MASKres</w:t>
      </w:r>
      <w:r w:rsidRPr="00AD3CCD">
        <w:rPr>
          <w:rFonts w:ascii="Courier New" w:hAnsi="Courier New" w:cs="Courier New"/>
        </w:rPr>
        <w:tab/>
        <w:t>;выделяем значение разряда готовности данных в приемнике</w:t>
      </w:r>
    </w:p>
    <w:p w14:paraId="2909055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jz EHO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;если 0, данных нет, ждем</w:t>
      </w:r>
    </w:p>
    <w:p w14:paraId="5A1EF16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lda RegData</w:t>
      </w:r>
      <w:r w:rsidRPr="00AD3CCD">
        <w:rPr>
          <w:rFonts w:ascii="Courier New" w:hAnsi="Courier New" w:cs="Courier New"/>
        </w:rPr>
        <w:tab/>
        <w:t>;иначе приемник получил от 2-й машины zond, читаем приемник</w:t>
      </w:r>
    </w:p>
    <w:p w14:paraId="702121D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sta RegData</w:t>
      </w:r>
      <w:r w:rsidRPr="00AD3CCD">
        <w:rPr>
          <w:rFonts w:ascii="Courier New" w:hAnsi="Courier New" w:cs="Courier New"/>
        </w:rPr>
        <w:tab/>
        <w:t>;посылам его в свой передатчик (формируем ЭХО)</w:t>
      </w:r>
    </w:p>
    <w:p w14:paraId="421B1762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если равны,  своих данных и прием данных от 1-й машины</w:t>
      </w:r>
    </w:p>
    <w:p w14:paraId="245CD6F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18AF2C0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1337E248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дуплексный обмен</w:t>
      </w:r>
    </w:p>
    <w:p w14:paraId="61F0954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подготовка</w:t>
      </w:r>
    </w:p>
    <w:p w14:paraId="659CD788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:DUPL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4D05627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lxi h, lab1</w:t>
      </w:r>
      <w:r w:rsidRPr="00AD3CCD">
        <w:rPr>
          <w:rFonts w:ascii="Courier New" w:hAnsi="Courier New" w:cs="Courier New"/>
        </w:rPr>
        <w:tab/>
        <w:t>;в hl адрес 1-го байта исходных данных</w:t>
      </w:r>
    </w:p>
    <w:p w14:paraId="629F0B7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lxi d, data</w:t>
      </w:r>
      <w:r w:rsidRPr="00AD3CCD">
        <w:rPr>
          <w:rFonts w:ascii="Courier New" w:hAnsi="Courier New" w:cs="Courier New"/>
        </w:rPr>
        <w:tab/>
        <w:t>;в be адрес 1-го байта я.п. для приема</w:t>
      </w:r>
    </w:p>
    <w:p w14:paraId="0A88338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c, 0h</w:t>
      </w:r>
      <w:r w:rsidRPr="00AD3CCD">
        <w:rPr>
          <w:rFonts w:ascii="Courier New" w:hAnsi="Courier New" w:cs="Courier New"/>
        </w:rPr>
        <w:tab/>
        <w:t>;в с счетчик переданных символов</w:t>
      </w:r>
    </w:p>
    <w:p w14:paraId="262D33E2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b, 0h</w:t>
      </w:r>
      <w:r w:rsidRPr="00AD3CCD">
        <w:rPr>
          <w:rFonts w:ascii="Courier New" w:hAnsi="Courier New" w:cs="Courier New"/>
        </w:rPr>
        <w:tab/>
        <w:t>;в b счетчик принятых символов</w:t>
      </w:r>
    </w:p>
    <w:p w14:paraId="2F2C324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ei</w:t>
      </w:r>
      <w:r w:rsidRPr="00AD3CCD">
        <w:rPr>
          <w:rFonts w:ascii="Courier New" w:hAnsi="Courier New" w:cs="Courier New"/>
        </w:rPr>
        <w:tab/>
        <w:t>;разрешение прерывания</w:t>
      </w:r>
    </w:p>
    <w:p w14:paraId="4D91AB1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nop</w:t>
      </w:r>
      <w:r w:rsidRPr="00AD3CCD">
        <w:rPr>
          <w:rFonts w:ascii="Courier New" w:hAnsi="Courier New" w:cs="Courier New"/>
        </w:rPr>
        <w:tab/>
        <w:t>;пустая операция</w:t>
      </w:r>
    </w:p>
    <w:p w14:paraId="685CFD9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программа привема сообщения</w:t>
      </w:r>
    </w:p>
    <w:p w14:paraId="5278CC0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:RESIV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7F387B1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lda RegCom</w:t>
      </w:r>
      <w:r w:rsidRPr="00AD3CCD">
        <w:rPr>
          <w:rFonts w:ascii="Courier New" w:hAnsi="Courier New" w:cs="Courier New"/>
        </w:rPr>
        <w:tab/>
        <w:t>;читаем регистр состояния</w:t>
      </w:r>
    </w:p>
    <w:p w14:paraId="34D70AE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ani MASKres</w:t>
      </w:r>
      <w:r w:rsidRPr="00AD3CCD">
        <w:rPr>
          <w:rFonts w:ascii="Courier New" w:hAnsi="Courier New" w:cs="Courier New"/>
        </w:rPr>
        <w:tab/>
        <w:t>;проверяем приемник</w:t>
      </w:r>
    </w:p>
    <w:p w14:paraId="38CB23C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;cpi 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;сравниваем с нулем</w:t>
      </w:r>
    </w:p>
    <w:p w14:paraId="64276E0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jz RESIV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;если 0-не готов-крутимся, ждем </w:t>
      </w:r>
    </w:p>
    <w:p w14:paraId="57B5680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lda RegData</w:t>
      </w:r>
      <w:r w:rsidRPr="00AD3CCD">
        <w:rPr>
          <w:rFonts w:ascii="Courier New" w:hAnsi="Courier New" w:cs="Courier New"/>
        </w:rPr>
        <w:tab/>
        <w:t>;прочитал символ</w:t>
      </w:r>
    </w:p>
    <w:p w14:paraId="65657C3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m,a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;сохранил символ</w:t>
      </w:r>
    </w:p>
    <w:p w14:paraId="015AF40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inx 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;следущая ячейка</w:t>
      </w:r>
    </w:p>
    <w:p w14:paraId="1950137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inr c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;увеличил счетчик принятых символов</w:t>
      </w:r>
    </w:p>
    <w:p w14:paraId="3007D08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a,c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;номер символа в аккумулятор</w:t>
      </w:r>
    </w:p>
    <w:p w14:paraId="36D728D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cpi N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;сравнить номер символа с максимальным</w:t>
      </w:r>
    </w:p>
    <w:p w14:paraId="774689D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jnz RESIV</w:t>
      </w:r>
      <w:r w:rsidRPr="00AD3CCD">
        <w:rPr>
          <w:rFonts w:ascii="Courier New" w:hAnsi="Courier New" w:cs="Courier New"/>
        </w:rPr>
        <w:tab/>
        <w:t>;если не равно, продолжаем</w:t>
      </w:r>
    </w:p>
    <w:p w14:paraId="6824165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:mm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;иначе конец и бесконечный цикл.</w:t>
      </w:r>
    </w:p>
    <w:p w14:paraId="4B7ACC6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ei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;разрешение прерывания</w:t>
      </w:r>
    </w:p>
    <w:p w14:paraId="41010E8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a,b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6096E28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cpi N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;проверка счетчика переданных символов</w:t>
      </w:r>
    </w:p>
    <w:p w14:paraId="177C2EB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jnz mm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;не равно-продолжаем</w:t>
      </w:r>
    </w:p>
    <w:p w14:paraId="12187FF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HLT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;останов, если все приняли</w:t>
      </w:r>
    </w:p>
    <w:p w14:paraId="50F0FE2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;передача по прерыванию</w:t>
      </w:r>
    </w:p>
    <w:p w14:paraId="485290C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:TRANS</w:t>
      </w:r>
    </w:p>
    <w:p w14:paraId="2288289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push psw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;сохранили псв</w:t>
      </w:r>
    </w:p>
    <w:p w14:paraId="5C8AC31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push 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;сохранили р</w:t>
      </w:r>
    </w:p>
    <w:p w14:paraId="526BEC3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h,d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 hl адрес символа исходных данных</w:t>
      </w:r>
    </w:p>
    <w:p w14:paraId="11524BD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l,e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;В hl адрес </w:t>
      </w:r>
    </w:p>
    <w:p w14:paraId="1D34E1C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a,m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 а символ</w:t>
      </w:r>
    </w:p>
    <w:p w14:paraId="10C68B9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sta RegData</w:t>
      </w:r>
      <w:r w:rsidRPr="00AD3CCD">
        <w:rPr>
          <w:rFonts w:ascii="Courier New" w:hAnsi="Courier New" w:cs="Courier New"/>
        </w:rPr>
        <w:tab/>
        <w:t>;отправили символ</w:t>
      </w:r>
    </w:p>
    <w:p w14:paraId="2BE6538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inx d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;инкремент адреса символа исходных данных</w:t>
      </w:r>
    </w:p>
    <w:p w14:paraId="3E1F784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inr c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;инкремент счетчика переданных символов</w:t>
      </w:r>
    </w:p>
    <w:p w14:paraId="5855F68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pop 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74DFCF3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pop psw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491C7A72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ei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;разрешение прерывания</w:t>
      </w:r>
    </w:p>
    <w:p w14:paraId="649233C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ret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;возврат из пп прерываний</w:t>
      </w:r>
    </w:p>
    <w:p w14:paraId="57D8C39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</w:r>
    </w:p>
    <w:p w14:paraId="31D3519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</w:r>
    </w:p>
    <w:p w14:paraId="12EDE56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;Данные для отправки</w:t>
      </w:r>
    </w:p>
    <w:p w14:paraId="4B854D58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data db 04bh,061h,074h,065h,072h,069h,06eh,061h</w:t>
      </w:r>
    </w:p>
    <w:p w14:paraId="53F50F0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резервирум 8 ячеек памяти под входящее сообщение</w:t>
      </w:r>
    </w:p>
    <w:p w14:paraId="7B4E1BC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lab1 dr 08h</w:t>
      </w:r>
      <w:r w:rsidRPr="00AD3CCD">
        <w:rPr>
          <w:rFonts w:ascii="Courier New" w:hAnsi="Courier New" w:cs="Courier New"/>
        </w:rPr>
        <w:tab/>
      </w:r>
    </w:p>
    <w:p w14:paraId="7E8D009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32E40F76" w14:textId="48AF5575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b/>
          <w:bCs/>
        </w:rPr>
      </w:pPr>
      <w:r w:rsidRPr="00AD3CCD">
        <w:rPr>
          <w:rFonts w:ascii="Courier New" w:hAnsi="Courier New" w:cs="Courier New"/>
          <w:b/>
          <w:bCs/>
        </w:rPr>
        <w:t>2 ЭВМ</w:t>
      </w:r>
    </w:p>
    <w:p w14:paraId="0A1B913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;Техническое задание                                    </w:t>
      </w:r>
    </w:p>
    <w:p w14:paraId="5E9D874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;ЭВМ 2                                                           </w:t>
      </w:r>
    </w:p>
    <w:p w14:paraId="5C5B620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 формат данных 8 бит с контролем по нечетности </w:t>
      </w:r>
    </w:p>
    <w:p w14:paraId="38CD232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; адрес ВВ51-в раздельном с ЗУ адр. пространстве </w:t>
      </w:r>
    </w:p>
    <w:p w14:paraId="30C9686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прерывание от приемника ВВ51 вектор 7</w:t>
      </w:r>
    </w:p>
    <w:p w14:paraId="39B61E5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проверка идет по количеству символов</w:t>
      </w:r>
    </w:p>
    <w:p w14:paraId="1AB6C5E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70D3D22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org 0</w:t>
      </w:r>
    </w:p>
    <w:p w14:paraId="0932708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Определение констант</w:t>
      </w:r>
    </w:p>
    <w:p w14:paraId="6F138172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Reset 40h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слово сброса 1000_0000</w:t>
      </w:r>
    </w:p>
    <w:p w14:paraId="5A59D82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const word2 0fdh</w:t>
      </w: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слово</w:t>
      </w:r>
      <w:r w:rsidRPr="00AD3CCD">
        <w:rPr>
          <w:rFonts w:ascii="Courier New" w:hAnsi="Courier New" w:cs="Courier New"/>
          <w:lang w:val="en-US"/>
        </w:rPr>
        <w:t xml:space="preserve"> </w:t>
      </w:r>
      <w:r w:rsidRPr="00AD3CCD">
        <w:rPr>
          <w:rFonts w:ascii="Courier New" w:hAnsi="Courier New" w:cs="Courier New"/>
        </w:rPr>
        <w:t>режима</w:t>
      </w:r>
      <w:r w:rsidRPr="00AD3CCD">
        <w:rPr>
          <w:rFonts w:ascii="Courier New" w:hAnsi="Courier New" w:cs="Courier New"/>
          <w:lang w:val="en-US"/>
        </w:rPr>
        <w:t xml:space="preserve"> 1111_1101</w:t>
      </w:r>
    </w:p>
    <w:p w14:paraId="43C6B6D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const com 05h</w:t>
      </w: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команда</w:t>
      </w:r>
    </w:p>
    <w:p w14:paraId="39626D4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const zond 0eeh</w:t>
      </w: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код</w:t>
      </w:r>
      <w:r w:rsidRPr="00AD3CCD">
        <w:rPr>
          <w:rFonts w:ascii="Courier New" w:hAnsi="Courier New" w:cs="Courier New"/>
          <w:lang w:val="en-US"/>
        </w:rPr>
        <w:t xml:space="preserve"> </w:t>
      </w:r>
      <w:r w:rsidRPr="00AD3CCD">
        <w:rPr>
          <w:rFonts w:ascii="Courier New" w:hAnsi="Courier New" w:cs="Courier New"/>
        </w:rPr>
        <w:t>зонда</w:t>
      </w:r>
      <w:r w:rsidRPr="00AD3CCD">
        <w:rPr>
          <w:rFonts w:ascii="Courier New" w:hAnsi="Courier New" w:cs="Courier New"/>
          <w:lang w:val="en-US"/>
        </w:rPr>
        <w:t xml:space="preserve"> 1110_1110</w:t>
      </w:r>
    </w:p>
    <w:p w14:paraId="1006A4E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MASKres 02h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маска для бита готовности данных в приемнике</w:t>
      </w:r>
    </w:p>
    <w:p w14:paraId="69F09AD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MASKtran 04h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маска для бита пустоты передатчика</w:t>
      </w:r>
    </w:p>
    <w:p w14:paraId="4E71060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RegCom 01h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регистр команд, регистр состояния</w:t>
      </w:r>
    </w:p>
    <w:p w14:paraId="6101A8F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const RegData 00h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регистр данных</w:t>
      </w:r>
    </w:p>
    <w:p w14:paraId="17BBE4D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 xml:space="preserve">const N 08h 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количесвто символов в сообщениях</w:t>
      </w:r>
    </w:p>
    <w:p w14:paraId="1E462502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0406739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установка вершины стэка</w:t>
      </w:r>
    </w:p>
    <w:p w14:paraId="068DA56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lxi sp,0300h</w:t>
      </w:r>
      <w:r w:rsidRPr="00AD3CCD">
        <w:rPr>
          <w:rFonts w:ascii="Courier New" w:hAnsi="Courier New" w:cs="Courier New"/>
        </w:rPr>
        <w:tab/>
      </w:r>
    </w:p>
    <w:p w14:paraId="03100F3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jmp main</w:t>
      </w:r>
    </w:p>
    <w:p w14:paraId="1A24181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75BD91F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таблица векторов прерываний</w:t>
      </w:r>
    </w:p>
    <w:p w14:paraId="0495662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skip 38h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 адрес подпрограммы обслуживания RST.7 </w:t>
      </w:r>
    </w:p>
    <w:p w14:paraId="727CD3A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jmp RESIV</w:t>
      </w:r>
      <w:r w:rsidRPr="00AD3CCD">
        <w:rPr>
          <w:rFonts w:ascii="Courier New" w:hAnsi="Courier New" w:cs="Courier New"/>
        </w:rPr>
        <w:tab/>
        <w:t>; подпрограмма передачи</w:t>
      </w:r>
    </w:p>
    <w:p w14:paraId="39CFFC8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7B1727C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skip 48h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 адрес ячеек после таблицы векторов</w:t>
      </w:r>
    </w:p>
    <w:p w14:paraId="425EA0C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434A4928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:main</w:t>
      </w:r>
    </w:p>
    <w:p w14:paraId="13E5681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;программирование ВВ51</w:t>
      </w:r>
    </w:p>
    <w:p w14:paraId="62D6E4B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a,Reset</w:t>
      </w:r>
      <w:r w:rsidRPr="00AD3CCD">
        <w:rPr>
          <w:rFonts w:ascii="Courier New" w:hAnsi="Courier New" w:cs="Courier New"/>
        </w:rPr>
        <w:tab/>
        <w:t>; сброс контроллера</w:t>
      </w:r>
    </w:p>
    <w:p w14:paraId="691025D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  <w:lang w:val="en-US"/>
        </w:rPr>
        <w:t xml:space="preserve">out RegCom </w:t>
      </w:r>
      <w:r w:rsidRPr="00AD3CCD">
        <w:rPr>
          <w:rFonts w:ascii="Courier New" w:hAnsi="Courier New" w:cs="Courier New"/>
          <w:lang w:val="en-US"/>
        </w:rPr>
        <w:tab/>
        <w:t>;</w:t>
      </w:r>
    </w:p>
    <w:p w14:paraId="2B88137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ab/>
        <w:t xml:space="preserve">mvi a,word2 </w:t>
      </w:r>
      <w:r w:rsidRPr="00AD3CCD">
        <w:rPr>
          <w:rFonts w:ascii="Courier New" w:hAnsi="Courier New" w:cs="Courier New"/>
          <w:lang w:val="en-US"/>
        </w:rPr>
        <w:tab/>
        <w:t xml:space="preserve">; </w:t>
      </w:r>
      <w:r w:rsidRPr="00AD3CCD">
        <w:rPr>
          <w:rFonts w:ascii="Courier New" w:hAnsi="Courier New" w:cs="Courier New"/>
        </w:rPr>
        <w:t>задание</w:t>
      </w:r>
      <w:r w:rsidRPr="00AD3CCD">
        <w:rPr>
          <w:rFonts w:ascii="Courier New" w:hAnsi="Courier New" w:cs="Courier New"/>
          <w:lang w:val="en-US"/>
        </w:rPr>
        <w:t xml:space="preserve"> </w:t>
      </w:r>
      <w:r w:rsidRPr="00AD3CCD">
        <w:rPr>
          <w:rFonts w:ascii="Courier New" w:hAnsi="Courier New" w:cs="Courier New"/>
        </w:rPr>
        <w:t>режима</w:t>
      </w:r>
    </w:p>
    <w:p w14:paraId="1E5F100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  <w:lang w:val="en-US"/>
        </w:rPr>
        <w:tab/>
      </w:r>
      <w:r w:rsidRPr="00AD3CCD">
        <w:rPr>
          <w:rFonts w:ascii="Courier New" w:hAnsi="Courier New" w:cs="Courier New"/>
        </w:rPr>
        <w:t xml:space="preserve">out RegCom </w:t>
      </w:r>
      <w:r w:rsidRPr="00AD3CCD">
        <w:rPr>
          <w:rFonts w:ascii="Courier New" w:hAnsi="Courier New" w:cs="Courier New"/>
        </w:rPr>
        <w:tab/>
        <w:t>;</w:t>
      </w:r>
      <w:r w:rsidRPr="00AD3CCD">
        <w:rPr>
          <w:rFonts w:ascii="Courier New" w:hAnsi="Courier New" w:cs="Courier New"/>
        </w:rPr>
        <w:tab/>
      </w:r>
    </w:p>
    <w:p w14:paraId="3FF6899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a,com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 разрешение работы </w:t>
      </w:r>
    </w:p>
    <w:p w14:paraId="7008AC9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out RegCom</w:t>
      </w:r>
      <w:r w:rsidRPr="00AD3CCD">
        <w:rPr>
          <w:rFonts w:ascii="Courier New" w:hAnsi="Courier New" w:cs="Courier New"/>
        </w:rPr>
        <w:tab/>
        <w:t>;</w:t>
      </w:r>
    </w:p>
    <w:p w14:paraId="17D2BF3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0AFE025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;Проверка готовности</w:t>
      </w:r>
    </w:p>
    <w:p w14:paraId="4DAC6BE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:EHO</w:t>
      </w:r>
    </w:p>
    <w:p w14:paraId="6AB4E59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a,zond</w:t>
      </w:r>
      <w:r w:rsidRPr="00AD3CCD">
        <w:rPr>
          <w:rFonts w:ascii="Courier New" w:hAnsi="Courier New" w:cs="Courier New"/>
        </w:rPr>
        <w:tab/>
        <w:t>;проверим готовность 1-й машины, запустим зонд</w:t>
      </w:r>
    </w:p>
    <w:p w14:paraId="38D7EBA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out RegData</w:t>
      </w:r>
      <w:r w:rsidRPr="00AD3CCD">
        <w:rPr>
          <w:rFonts w:ascii="Courier New" w:hAnsi="Courier New" w:cs="Courier New"/>
        </w:rPr>
        <w:tab/>
        <w:t>;</w:t>
      </w:r>
    </w:p>
    <w:p w14:paraId="4E7848C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:m1</w:t>
      </w:r>
    </w:p>
    <w:p w14:paraId="778D9FD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 RegCom</w:t>
      </w:r>
      <w:r w:rsidRPr="00AD3CCD">
        <w:rPr>
          <w:rFonts w:ascii="Courier New" w:hAnsi="Courier New" w:cs="Courier New"/>
        </w:rPr>
        <w:tab/>
        <w:t>;читаем регистр состояния ВВ51</w:t>
      </w:r>
    </w:p>
    <w:p w14:paraId="0F3AAE6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 xml:space="preserve">ani MASKres </w:t>
      </w:r>
      <w:r w:rsidRPr="00AD3CCD">
        <w:rPr>
          <w:rFonts w:ascii="Courier New" w:hAnsi="Courier New" w:cs="Courier New"/>
        </w:rPr>
        <w:tab/>
        <w:t>;выделяем значение разряда готовности данных в приемнике</w:t>
      </w:r>
    </w:p>
    <w:p w14:paraId="5940E25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 xml:space="preserve">jz m1 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;если 0, данных нет, ждем</w:t>
      </w:r>
    </w:p>
    <w:p w14:paraId="2938A77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 xml:space="preserve">in RegData </w:t>
      </w:r>
      <w:r w:rsidRPr="00AD3CCD">
        <w:rPr>
          <w:rFonts w:ascii="Courier New" w:hAnsi="Courier New" w:cs="Courier New"/>
        </w:rPr>
        <w:tab/>
        <w:t xml:space="preserve">;иначе приемник получил от 1-й машины ЭХО, </w:t>
      </w:r>
    </w:p>
    <w:p w14:paraId="7D7D0AA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lastRenderedPageBreak/>
        <w:tab/>
        <w:t xml:space="preserve">cpi zond 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;сраниваем с зондом,</w:t>
      </w:r>
    </w:p>
    <w:p w14:paraId="410E3F4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jnz EHO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;не равно - отправлем снова, иначе начинам тансляцию</w:t>
      </w:r>
    </w:p>
    <w:p w14:paraId="5A9F1B0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24DDB6C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68B92609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дуплексный обмен</w:t>
      </w:r>
    </w:p>
    <w:p w14:paraId="21F5274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подготовка</w:t>
      </w:r>
    </w:p>
    <w:p w14:paraId="54EF7F0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:DUPL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02E8A23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lxi h, data2</w:t>
      </w:r>
      <w:r w:rsidRPr="00AD3CCD">
        <w:rPr>
          <w:rFonts w:ascii="Courier New" w:hAnsi="Courier New" w:cs="Courier New"/>
        </w:rPr>
        <w:tab/>
        <w:t>;в hl адрес 1-го байта исходных данных</w:t>
      </w:r>
    </w:p>
    <w:p w14:paraId="31A3985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lxi d, lab1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 be адрес 1-го байта я.п. для приема</w:t>
      </w:r>
    </w:p>
    <w:p w14:paraId="6C18B16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c, 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 с счетчик переданных символов</w:t>
      </w:r>
    </w:p>
    <w:p w14:paraId="0A59AA5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mvi b, 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 b счетчик принятых символов</w:t>
      </w:r>
    </w:p>
    <w:p w14:paraId="2CE76B0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nop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;пустая операция</w:t>
      </w:r>
    </w:p>
    <w:p w14:paraId="450276B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</w:p>
    <w:p w14:paraId="0A92002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программа передачи сообщения</w:t>
      </w:r>
    </w:p>
    <w:p w14:paraId="1E1CF40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:TRANS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</w:p>
    <w:p w14:paraId="57CA367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 xml:space="preserve">in RegCom </w:t>
      </w:r>
      <w:r w:rsidRPr="00AD3CCD">
        <w:rPr>
          <w:rFonts w:ascii="Courier New" w:hAnsi="Courier New" w:cs="Courier New"/>
        </w:rPr>
        <w:tab/>
        <w:t>;читаем регистр состояния</w:t>
      </w:r>
    </w:p>
    <w:p w14:paraId="0398341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ani MASKtran</w:t>
      </w:r>
      <w:r w:rsidRPr="00AD3CCD">
        <w:rPr>
          <w:rFonts w:ascii="Courier New" w:hAnsi="Courier New" w:cs="Courier New"/>
        </w:rPr>
        <w:tab/>
        <w:t>;проверяем передатчик</w:t>
      </w:r>
    </w:p>
    <w:p w14:paraId="01144848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;cpi 0h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;сравниваем с нулем</w:t>
      </w:r>
    </w:p>
    <w:p w14:paraId="02259C6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jz TRANS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 xml:space="preserve">;если 0-занят, ждем </w:t>
      </w:r>
    </w:p>
    <w:p w14:paraId="77EE796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a,m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;иначе в аккумулятор символ</w:t>
      </w:r>
    </w:p>
    <w:p w14:paraId="12B55E0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out RegData</w:t>
      </w:r>
      <w:r w:rsidRPr="00AD3CCD">
        <w:rPr>
          <w:rFonts w:ascii="Courier New" w:hAnsi="Courier New" w:cs="Courier New"/>
        </w:rPr>
        <w:tab/>
        <w:t>;отправить символ</w:t>
      </w:r>
    </w:p>
    <w:p w14:paraId="52E4A41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inx 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;инкремент адреса символа</w:t>
      </w:r>
    </w:p>
    <w:p w14:paraId="2877914C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inr c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;инкремент счетчика переданных символов</w:t>
      </w:r>
    </w:p>
    <w:p w14:paraId="0E0DD805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a,c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;номер символа в аккумулятор</w:t>
      </w:r>
    </w:p>
    <w:p w14:paraId="4424EF4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cpi N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;сравнить номер символа с последним</w:t>
      </w:r>
    </w:p>
    <w:p w14:paraId="57FBC71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jnz TRANS</w:t>
      </w:r>
      <w:r w:rsidRPr="00AD3CCD">
        <w:rPr>
          <w:rFonts w:ascii="Courier New" w:hAnsi="Courier New" w:cs="Courier New"/>
        </w:rPr>
        <w:tab/>
        <w:t>;если не равно, продолжаем</w:t>
      </w:r>
    </w:p>
    <w:p w14:paraId="711095F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:mm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;иначе конец и бесконечный цикл.</w:t>
      </w:r>
    </w:p>
    <w:p w14:paraId="245606D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ei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;разрешение прерывания</w:t>
      </w:r>
    </w:p>
    <w:p w14:paraId="13502A9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a,b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057D975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cpi N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;проверка счетчика принятых символов</w:t>
      </w:r>
    </w:p>
    <w:p w14:paraId="3E2424A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jnz mm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;не равно-продолжаем</w:t>
      </w:r>
    </w:p>
    <w:p w14:paraId="0B9EBCB0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 xml:space="preserve">HLT  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;останов, если все приняли</w:t>
      </w:r>
    </w:p>
    <w:p w14:paraId="63B9713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прием по прерыванию</w:t>
      </w:r>
    </w:p>
    <w:p w14:paraId="5C3A5866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:RESIV</w:t>
      </w:r>
    </w:p>
    <w:p w14:paraId="455E2B1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push psw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48A778E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push 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5BD7140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h,d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;взял адрес символа из de</w:t>
      </w:r>
    </w:p>
    <w:p w14:paraId="652955D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l,e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;взял адрес символа из de</w:t>
      </w:r>
    </w:p>
    <w:p w14:paraId="7DD01E5B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 RegData</w:t>
      </w:r>
      <w:r w:rsidRPr="00AD3CCD">
        <w:rPr>
          <w:rFonts w:ascii="Courier New" w:hAnsi="Courier New" w:cs="Courier New"/>
        </w:rPr>
        <w:tab/>
        <w:t>;прочитал символ</w:t>
      </w:r>
    </w:p>
    <w:p w14:paraId="34297ACD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mov m,a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;сохранил символ</w:t>
      </w:r>
    </w:p>
    <w:p w14:paraId="3658DA1F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inx d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;инкремент адреса для символа</w:t>
      </w:r>
    </w:p>
    <w:p w14:paraId="09B4B454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inr b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;инкремент счетчика принятых символов</w:t>
      </w:r>
    </w:p>
    <w:p w14:paraId="74769E8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pop h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05AD9597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pop psw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</w:t>
      </w:r>
    </w:p>
    <w:p w14:paraId="6F5079D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ei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;разрешение прерывания</w:t>
      </w:r>
    </w:p>
    <w:p w14:paraId="7D5E87CA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ab/>
        <w:t>ret</w:t>
      </w:r>
      <w:r w:rsidRPr="00AD3CCD">
        <w:rPr>
          <w:rFonts w:ascii="Courier New" w:hAnsi="Courier New" w:cs="Courier New"/>
        </w:rPr>
        <w:tab/>
      </w:r>
      <w:r w:rsidRPr="00AD3CCD">
        <w:rPr>
          <w:rFonts w:ascii="Courier New" w:hAnsi="Courier New" w:cs="Courier New"/>
        </w:rPr>
        <w:tab/>
        <w:t>;возврат из пп прерываний</w:t>
      </w:r>
    </w:p>
    <w:p w14:paraId="55617A3E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;Данные для отправки</w:t>
      </w:r>
    </w:p>
    <w:p w14:paraId="179B79E3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  <w:lang w:val="en-US"/>
        </w:rPr>
      </w:pPr>
      <w:r w:rsidRPr="00AD3CCD">
        <w:rPr>
          <w:rFonts w:ascii="Courier New" w:hAnsi="Courier New" w:cs="Courier New"/>
          <w:lang w:val="en-US"/>
        </w:rPr>
        <w:t>data2 db 041h,072h,074h,065h,06dh,0adh,0adh,0adh</w:t>
      </w:r>
    </w:p>
    <w:p w14:paraId="429FB961" w14:textId="77777777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; резервирум 8 ячеек памяти под входящее сообщение</w:t>
      </w:r>
    </w:p>
    <w:p w14:paraId="096E3E67" w14:textId="10CF2BE4" w:rsidR="00AD3CCD" w:rsidRPr="00AD3CCD" w:rsidRDefault="00AD3CCD" w:rsidP="00AD3CCD">
      <w:pPr>
        <w:spacing w:after="0"/>
        <w:ind w:left="-567"/>
        <w:rPr>
          <w:rFonts w:ascii="Courier New" w:hAnsi="Courier New" w:cs="Courier New"/>
        </w:rPr>
      </w:pPr>
      <w:r w:rsidRPr="00AD3CCD">
        <w:rPr>
          <w:rFonts w:ascii="Courier New" w:hAnsi="Courier New" w:cs="Courier New"/>
        </w:rPr>
        <w:t>lab1 dr 08h</w:t>
      </w:r>
      <w:r w:rsidRPr="00AD3CCD">
        <w:rPr>
          <w:rFonts w:ascii="Courier New" w:hAnsi="Courier New" w:cs="Courier New"/>
        </w:rPr>
        <w:tab/>
      </w:r>
    </w:p>
    <w:p w14:paraId="76D37D3A" w14:textId="2A780B24" w:rsidR="00AD3CCD" w:rsidRDefault="00AD3CCD" w:rsidP="00AD3CCD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5A501B4D" w14:textId="7DA03481" w:rsidR="00AD3CCD" w:rsidRDefault="00AD3CCD" w:rsidP="00AD3CCD">
      <w:pPr>
        <w:spacing w:after="0"/>
        <w:ind w:left="-567"/>
        <w:rPr>
          <w:rFonts w:ascii="Times New Roman" w:hAnsi="Times New Roman"/>
          <w:b/>
          <w:bCs/>
          <w:sz w:val="28"/>
          <w:szCs w:val="28"/>
        </w:rPr>
      </w:pPr>
      <w:r w:rsidRPr="00AD3CCD">
        <w:rPr>
          <w:rFonts w:ascii="Times New Roman" w:hAnsi="Times New Roman"/>
          <w:b/>
          <w:bCs/>
          <w:sz w:val="28"/>
          <w:szCs w:val="28"/>
        </w:rPr>
        <w:t>Временные диаграммы:</w:t>
      </w:r>
    </w:p>
    <w:p w14:paraId="7ACB9F27" w14:textId="77777777" w:rsidR="00AD3CCD" w:rsidRPr="00AD3CCD" w:rsidRDefault="00AD3CCD" w:rsidP="00AD3CCD">
      <w:pPr>
        <w:spacing w:after="0" w:line="240" w:lineRule="auto"/>
        <w:ind w:left="-567"/>
        <w:rPr>
          <w:rFonts w:ascii="Times New Roman" w:eastAsia="Times New Roman" w:hAnsi="Times New Roman"/>
          <w:noProof/>
          <w:sz w:val="28"/>
          <w:szCs w:val="28"/>
        </w:rPr>
      </w:pPr>
      <w:r w:rsidRPr="00AD3CCD">
        <w:rPr>
          <w:rFonts w:ascii="Times New Roman" w:hAnsi="Times New Roman"/>
          <w:noProof/>
          <w:sz w:val="28"/>
          <w:szCs w:val="28"/>
          <w:lang w:val="en-US"/>
        </w:rPr>
        <w:t xml:space="preserve">1 </w:t>
      </w:r>
      <w:r w:rsidRPr="00AD3CCD">
        <w:rPr>
          <w:rFonts w:ascii="Times New Roman" w:hAnsi="Times New Roman"/>
          <w:noProof/>
          <w:sz w:val="28"/>
          <w:szCs w:val="28"/>
        </w:rPr>
        <w:t>машина:</w:t>
      </w:r>
    </w:p>
    <w:p w14:paraId="70A58FE7" w14:textId="6DD6D30A" w:rsidR="00AD3CCD" w:rsidRPr="00AD3CCD" w:rsidRDefault="00AD3CCD" w:rsidP="00AD3CCD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AD3C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567A2B" wp14:editId="7A6773EA">
            <wp:extent cx="5940425" cy="2562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911F" w14:textId="77777777" w:rsidR="00AD3CCD" w:rsidRPr="00AD3CCD" w:rsidRDefault="00AD3CCD" w:rsidP="00AD3CCD">
      <w:pPr>
        <w:ind w:left="-567"/>
        <w:rPr>
          <w:rFonts w:ascii="Times New Roman" w:hAnsi="Times New Roman"/>
          <w:sz w:val="28"/>
          <w:szCs w:val="28"/>
        </w:rPr>
      </w:pPr>
      <w:r w:rsidRPr="00AD3CCD">
        <w:rPr>
          <w:rFonts w:ascii="Times New Roman" w:hAnsi="Times New Roman"/>
          <w:sz w:val="28"/>
          <w:szCs w:val="28"/>
        </w:rPr>
        <w:t>2 машина:</w:t>
      </w:r>
    </w:p>
    <w:p w14:paraId="6A622402" w14:textId="7B29A72D" w:rsidR="00AD3CCD" w:rsidRDefault="00AD3CCD" w:rsidP="00AD3CCD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A996BDB" wp14:editId="2E9DEA13">
            <wp:extent cx="5940425" cy="2423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E0B9" w14:textId="0CAC375A" w:rsidR="00AD3CCD" w:rsidRDefault="00AD3CCD" w:rsidP="00AD3CCD">
      <w:pPr>
        <w:spacing w:after="0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5D4313D" w14:textId="7928070A" w:rsidR="00AD3CCD" w:rsidRPr="00AD3CCD" w:rsidRDefault="00AD3CCD" w:rsidP="00AD3CCD">
      <w:pPr>
        <w:spacing w:after="0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В рамках этой лабораторной работы была разработана система взаимодействия двух микро-</w:t>
      </w:r>
      <w:r>
        <w:rPr>
          <w:rFonts w:ascii="Times New Roman" w:hAnsi="Times New Roman"/>
          <w:sz w:val="28"/>
          <w:szCs w:val="24"/>
        </w:rPr>
        <w:t>ЭВМ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по асинхронному последовательному интерфейсу</w:t>
      </w:r>
      <w:r>
        <w:rPr>
          <w:rFonts w:ascii="Times New Roman" w:hAnsi="Times New Roman"/>
          <w:sz w:val="28"/>
          <w:szCs w:val="24"/>
        </w:rPr>
        <w:t>. Спроектированы структурная, и принципиальная схемы устройства и написана программа для микроконтроллера.</w:t>
      </w:r>
    </w:p>
    <w:sectPr w:rsidR="00AD3CCD" w:rsidRPr="00AD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1C"/>
    <w:rsid w:val="0000032B"/>
    <w:rsid w:val="0014428B"/>
    <w:rsid w:val="00175D12"/>
    <w:rsid w:val="0019581B"/>
    <w:rsid w:val="002210B8"/>
    <w:rsid w:val="002C1AC8"/>
    <w:rsid w:val="003A5C31"/>
    <w:rsid w:val="0051677E"/>
    <w:rsid w:val="0060697A"/>
    <w:rsid w:val="0069281C"/>
    <w:rsid w:val="0078424E"/>
    <w:rsid w:val="007B687E"/>
    <w:rsid w:val="007C0193"/>
    <w:rsid w:val="008C5761"/>
    <w:rsid w:val="00A36357"/>
    <w:rsid w:val="00A54FAE"/>
    <w:rsid w:val="00AD0E99"/>
    <w:rsid w:val="00AD3CCD"/>
    <w:rsid w:val="00B7249D"/>
    <w:rsid w:val="00D1009C"/>
    <w:rsid w:val="00DC7C7F"/>
    <w:rsid w:val="00E42B87"/>
    <w:rsid w:val="00E50B94"/>
    <w:rsid w:val="00F262A5"/>
    <w:rsid w:val="00F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5D45"/>
  <w15:chartTrackingRefBased/>
  <w15:docId w15:val="{C7A9C9EC-30B7-479B-A021-8F61EEBD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0\AppData\Roaming\Microsoft\Templates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547</TotalTime>
  <Pages>8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4</cp:revision>
  <dcterms:created xsi:type="dcterms:W3CDTF">2021-05-25T07:34:00Z</dcterms:created>
  <dcterms:modified xsi:type="dcterms:W3CDTF">2021-05-26T02:43:00Z</dcterms:modified>
</cp:coreProperties>
</file>